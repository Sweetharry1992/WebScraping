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EDCEF" w14:textId="77777777" w:rsidR="008E4C5F" w:rsidRDefault="008E4E21">
      <w:pPr>
        <w:pStyle w:val="Name"/>
      </w:pPr>
      <w:bookmarkStart w:id="0" w:name="_GoBack"/>
      <w:bookmarkEnd w:id="0"/>
      <w:r>
        <w:t>Haroon Amjad</w:t>
      </w:r>
    </w:p>
    <w:p w14:paraId="116E7EB0" w14:textId="2A95C949" w:rsidR="008E4C5F" w:rsidRDefault="00F8115E">
      <w:pPr>
        <w:pStyle w:val="ContactInfo"/>
      </w:pPr>
      <w:r>
        <w:t xml:space="preserve"> Pakistan </w:t>
      </w:r>
      <w:r w:rsidR="00E240E9">
        <w:t xml:space="preserve">| +923137052120 | </w:t>
      </w:r>
      <w:r w:rsidR="00FC07F5">
        <w:t>SweetHarry1992@gmail.com</w:t>
      </w:r>
    </w:p>
    <w:p w14:paraId="56FEF2D0" w14:textId="78F7BAA6" w:rsidR="008E4C5F" w:rsidRDefault="00325973">
      <w:pPr>
        <w:pStyle w:val="Heading1"/>
      </w:pPr>
      <w:r>
        <w:t>Python Expert</w:t>
      </w:r>
    </w:p>
    <w:p w14:paraId="0DB5FD57" w14:textId="73EDFA98" w:rsidR="008E4C5F" w:rsidRDefault="0096274C">
      <w:r>
        <w:t xml:space="preserve">I'm a professional </w:t>
      </w:r>
      <w:r w:rsidRPr="00720288">
        <w:rPr>
          <w:b/>
        </w:rPr>
        <w:t>python developer</w:t>
      </w:r>
      <w:r>
        <w:t xml:space="preserve"> with 4+ years experience</w:t>
      </w:r>
      <w:r w:rsidR="00166FF4">
        <w:t>.</w:t>
      </w:r>
    </w:p>
    <w:sdt>
      <w:sdtPr>
        <w:id w:val="1728489637"/>
        <w:placeholder>
          <w:docPart w:val="F5E56740C287CD40B521FC1386B7BCF0"/>
        </w:placeholder>
        <w:temporary/>
        <w:showingPlcHdr/>
        <w15:appearance w15:val="hidden"/>
      </w:sdtPr>
      <w:sdtEndPr/>
      <w:sdtContent>
        <w:p w14:paraId="491AA654" w14:textId="6FD77CE7" w:rsidR="008E4C5F" w:rsidRDefault="00D64E74" w:rsidP="0066006B">
          <w:pPr>
            <w:pStyle w:val="Heading1"/>
          </w:pPr>
          <w:r>
            <w:t>Experience</w:t>
          </w:r>
        </w:p>
      </w:sdtContent>
    </w:sdt>
    <w:p w14:paraId="23E8D7F6" w14:textId="502AE0F9" w:rsidR="008E4C5F" w:rsidRDefault="001949DC" w:rsidP="001949DC">
      <w:pPr>
        <w:pStyle w:val="ListBullet"/>
        <w:ind w:left="216" w:hanging="216"/>
        <w:rPr>
          <w:b/>
        </w:rPr>
      </w:pPr>
      <w:r>
        <w:rPr>
          <w:b/>
        </w:rPr>
        <w:t xml:space="preserve">Python </w:t>
      </w:r>
      <w:r w:rsidR="005022EF">
        <w:rPr>
          <w:b/>
        </w:rPr>
        <w:t>Web scraping:</w:t>
      </w:r>
    </w:p>
    <w:p w14:paraId="1805886D" w14:textId="37621DCF" w:rsidR="005022EF" w:rsidRDefault="00003963" w:rsidP="00003963">
      <w:pPr>
        <w:pStyle w:val="ListBullet"/>
        <w:ind w:left="720"/>
      </w:pPr>
      <w:r>
        <w:t xml:space="preserve">Python web scraping is an easy task for me. </w:t>
      </w:r>
      <w:r w:rsidR="00186C04">
        <w:t xml:space="preserve">Work with many websites and Handle huge data and </w:t>
      </w:r>
      <w:proofErr w:type="spellStart"/>
      <w:r w:rsidR="00186C04">
        <w:t>Rechapcha</w:t>
      </w:r>
      <w:proofErr w:type="spellEnd"/>
      <w:r w:rsidR="00186C04">
        <w:t xml:space="preserve"> </w:t>
      </w:r>
      <w:r w:rsidR="008C52DE">
        <w:t xml:space="preserve">verification. </w:t>
      </w:r>
      <w:r w:rsidR="00985088">
        <w:t xml:space="preserve">Normally I use </w:t>
      </w:r>
      <w:proofErr w:type="spellStart"/>
      <w:r w:rsidR="00985088">
        <w:t>dryscrape</w:t>
      </w:r>
      <w:proofErr w:type="spellEnd"/>
      <w:r w:rsidR="00985088">
        <w:t xml:space="preserve"> because its best. But </w:t>
      </w:r>
      <w:r w:rsidR="0024649A">
        <w:t xml:space="preserve">I have experience </w:t>
      </w:r>
      <w:r w:rsidR="00964C1D">
        <w:t>to work with Selenium and requests</w:t>
      </w:r>
      <w:r w:rsidR="003D4478">
        <w:t xml:space="preserve"> (</w:t>
      </w:r>
      <w:r w:rsidR="00964C1D">
        <w:t xml:space="preserve">with </w:t>
      </w:r>
      <w:proofErr w:type="spellStart"/>
      <w:r w:rsidR="00964C1D">
        <w:t>urllib</w:t>
      </w:r>
      <w:proofErr w:type="spellEnd"/>
      <w:r w:rsidR="003D4478">
        <w:t>)</w:t>
      </w:r>
      <w:r w:rsidR="009F1437">
        <w:t>.</w:t>
      </w:r>
    </w:p>
    <w:p w14:paraId="46D9C8ED" w14:textId="1BA16117" w:rsidR="009F1437" w:rsidRDefault="0083404D" w:rsidP="009F1437">
      <w:pPr>
        <w:pStyle w:val="ListBullet"/>
        <w:ind w:left="216" w:hanging="216"/>
        <w:rPr>
          <w:b/>
        </w:rPr>
      </w:pPr>
      <w:r>
        <w:rPr>
          <w:b/>
        </w:rPr>
        <w:t>Python bots:</w:t>
      </w:r>
    </w:p>
    <w:p w14:paraId="19167916" w14:textId="46DE97B5" w:rsidR="0083404D" w:rsidRDefault="003D61BF" w:rsidP="00C3575F">
      <w:pPr>
        <w:pStyle w:val="ListBullet"/>
        <w:ind w:left="722"/>
      </w:pPr>
      <w:r>
        <w:t xml:space="preserve">Making </w:t>
      </w:r>
      <w:r w:rsidR="00C3575F">
        <w:t xml:space="preserve">Python Automate </w:t>
      </w:r>
      <w:r w:rsidR="00335B0B">
        <w:t xml:space="preserve">bots </w:t>
      </w:r>
      <w:r>
        <w:t xml:space="preserve">is also </w:t>
      </w:r>
      <w:r w:rsidR="00385386">
        <w:t xml:space="preserve">an easy task for me. </w:t>
      </w:r>
      <w:r w:rsidR="00D1187B">
        <w:t xml:space="preserve">Previously I work with </w:t>
      </w:r>
      <w:r w:rsidR="00E42529">
        <w:t>Automate Facebook ,</w:t>
      </w:r>
      <w:r w:rsidR="00B467F8">
        <w:t xml:space="preserve"> Google Search results, Gmail</w:t>
      </w:r>
      <w:r w:rsidR="00335B0B">
        <w:t xml:space="preserve"> for sending mails</w:t>
      </w:r>
    </w:p>
    <w:p w14:paraId="646EC3A8" w14:textId="79A3BBEA" w:rsidR="00335B0B" w:rsidRDefault="00E506F1" w:rsidP="00335B0B">
      <w:pPr>
        <w:pStyle w:val="ListBullet"/>
        <w:ind w:left="216" w:hanging="216"/>
        <w:rPr>
          <w:b/>
        </w:rPr>
      </w:pPr>
      <w:r w:rsidRPr="00E506F1">
        <w:rPr>
          <w:b/>
        </w:rPr>
        <w:t xml:space="preserve">Python </w:t>
      </w:r>
      <w:r w:rsidR="001C3FA1">
        <w:rPr>
          <w:b/>
        </w:rPr>
        <w:t>W</w:t>
      </w:r>
      <w:r w:rsidRPr="00E506F1">
        <w:rPr>
          <w:b/>
        </w:rPr>
        <w:t>eb</w:t>
      </w:r>
      <w:r w:rsidR="001C3FA1">
        <w:rPr>
          <w:b/>
        </w:rPr>
        <w:t xml:space="preserve"> </w:t>
      </w:r>
      <w:proofErr w:type="spellStart"/>
      <w:r w:rsidR="001C3FA1">
        <w:rPr>
          <w:b/>
        </w:rPr>
        <w:t>Api</w:t>
      </w:r>
      <w:proofErr w:type="spellEnd"/>
      <w:r>
        <w:rPr>
          <w:b/>
        </w:rPr>
        <w:t>:</w:t>
      </w:r>
    </w:p>
    <w:p w14:paraId="4D64A716" w14:textId="33A1E767" w:rsidR="00E506F1" w:rsidRDefault="00E506F1" w:rsidP="00E506F1">
      <w:pPr>
        <w:pStyle w:val="ListBullet"/>
        <w:ind w:left="720"/>
      </w:pPr>
      <w:r>
        <w:t>I also know how to Design a website</w:t>
      </w:r>
      <w:r w:rsidR="00F36B25">
        <w:t xml:space="preserve">. Using </w:t>
      </w:r>
      <w:r w:rsidR="00BC07ED">
        <w:t xml:space="preserve">Python Dominate </w:t>
      </w:r>
      <w:r w:rsidR="00F36B25">
        <w:t xml:space="preserve">package for front end Designing and </w:t>
      </w:r>
      <w:r w:rsidR="001C3FA1">
        <w:t xml:space="preserve">using Python Flask for back end web server </w:t>
      </w:r>
      <w:proofErr w:type="spellStart"/>
      <w:r w:rsidR="001C3FA1">
        <w:t>api</w:t>
      </w:r>
      <w:proofErr w:type="spellEnd"/>
      <w:r w:rsidR="003D4478">
        <w:t>.</w:t>
      </w:r>
    </w:p>
    <w:p w14:paraId="7BD52909" w14:textId="77777777" w:rsidR="008702F1" w:rsidRDefault="00082E7A" w:rsidP="008702F1">
      <w:pPr>
        <w:pStyle w:val="ListBullet"/>
        <w:ind w:left="216" w:hanging="216"/>
        <w:rPr>
          <w:b/>
        </w:rPr>
      </w:pPr>
      <w:r>
        <w:rPr>
          <w:b/>
        </w:rPr>
        <w:t>Python Pdf</w:t>
      </w:r>
      <w:r w:rsidR="008A6604">
        <w:rPr>
          <w:b/>
        </w:rPr>
        <w:t>/images</w:t>
      </w:r>
      <w:r>
        <w:rPr>
          <w:b/>
        </w:rPr>
        <w:t xml:space="preserve"> </w:t>
      </w:r>
      <w:r w:rsidR="001C4658">
        <w:rPr>
          <w:b/>
        </w:rPr>
        <w:t>scraper:</w:t>
      </w:r>
    </w:p>
    <w:p w14:paraId="47E4FBEA" w14:textId="79B2E203" w:rsidR="00F055A4" w:rsidRDefault="00F055A4" w:rsidP="008702F1">
      <w:pPr>
        <w:pStyle w:val="ListBullet"/>
        <w:ind w:left="720"/>
        <w:rPr>
          <w:rFonts w:cstheme="minorHAnsi"/>
        </w:rPr>
      </w:pPr>
      <w:r w:rsidRPr="006325A0">
        <w:rPr>
          <w:rFonts w:cstheme="minorHAnsi"/>
        </w:rPr>
        <w:t xml:space="preserve">For </w:t>
      </w:r>
      <w:r w:rsidR="00B407AA" w:rsidRPr="006325A0">
        <w:rPr>
          <w:rFonts w:cstheme="minorHAnsi"/>
        </w:rPr>
        <w:t xml:space="preserve">extract all text from PDF I use </w:t>
      </w:r>
      <w:proofErr w:type="spellStart"/>
      <w:r w:rsidR="003124B7" w:rsidRPr="006325A0">
        <w:rPr>
          <w:rFonts w:cstheme="minorHAnsi"/>
        </w:rPr>
        <w:t>Pdf</w:t>
      </w:r>
      <w:r w:rsidR="009A440A" w:rsidRPr="006325A0">
        <w:rPr>
          <w:rFonts w:cstheme="minorHAnsi"/>
        </w:rPr>
        <w:t>Miner</w:t>
      </w:r>
      <w:proofErr w:type="spellEnd"/>
      <w:r w:rsidR="009A440A" w:rsidRPr="006325A0">
        <w:rPr>
          <w:rFonts w:cstheme="minorHAnsi"/>
        </w:rPr>
        <w:t xml:space="preserve"> and from images use python</w:t>
      </w:r>
      <w:r w:rsidR="00976607" w:rsidRPr="006325A0">
        <w:rPr>
          <w:rFonts w:cstheme="minorHAnsi"/>
        </w:rPr>
        <w:t xml:space="preserve"> </w:t>
      </w:r>
      <w:proofErr w:type="spellStart"/>
      <w:r w:rsidR="00976607" w:rsidRPr="006325A0">
        <w:rPr>
          <w:rFonts w:cstheme="minorHAnsi"/>
        </w:rPr>
        <w:t>pytesseract</w:t>
      </w:r>
      <w:proofErr w:type="spellEnd"/>
      <w:r w:rsidR="008702F1">
        <w:rPr>
          <w:rFonts w:cstheme="minorHAnsi"/>
        </w:rPr>
        <w:t xml:space="preserve">. I Also know about encode or decode </w:t>
      </w:r>
      <w:proofErr w:type="spellStart"/>
      <w:r w:rsidR="008702F1">
        <w:rPr>
          <w:rFonts w:cstheme="minorHAnsi"/>
        </w:rPr>
        <w:t>Qrcodes</w:t>
      </w:r>
      <w:proofErr w:type="spellEnd"/>
      <w:r w:rsidR="00FF4560">
        <w:rPr>
          <w:rFonts w:cstheme="minorHAnsi"/>
        </w:rPr>
        <w:t>.</w:t>
      </w:r>
    </w:p>
    <w:p w14:paraId="5E958799" w14:textId="3A21C213" w:rsidR="00FF4560" w:rsidRDefault="00C732A8" w:rsidP="00FF4560">
      <w:pPr>
        <w:pStyle w:val="ListBullet"/>
        <w:ind w:left="216" w:hanging="216"/>
        <w:rPr>
          <w:b/>
        </w:rPr>
      </w:pPr>
      <w:r>
        <w:rPr>
          <w:b/>
        </w:rPr>
        <w:t>Others:</w:t>
      </w:r>
    </w:p>
    <w:p w14:paraId="3C1F2C4B" w14:textId="41B368F0" w:rsidR="00C732A8" w:rsidRPr="00B535D0" w:rsidRDefault="00B535D0" w:rsidP="00C732A8">
      <w:pPr>
        <w:pStyle w:val="ListBullet"/>
        <w:ind w:left="779"/>
      </w:pPr>
      <w:r>
        <w:t xml:space="preserve">Try to </w:t>
      </w:r>
      <w:r w:rsidR="0023170D">
        <w:t xml:space="preserve">learn </w:t>
      </w:r>
      <w:proofErr w:type="spellStart"/>
      <w:r w:rsidR="0023170D">
        <w:t>Node.js</w:t>
      </w:r>
      <w:proofErr w:type="spellEnd"/>
      <w:r w:rsidR="0023170D">
        <w:t xml:space="preserve"> as well</w:t>
      </w:r>
      <w:r w:rsidR="007C4248">
        <w:t xml:space="preserve">. Making Bash scripts , </w:t>
      </w:r>
      <w:r w:rsidR="004F5D14">
        <w:t>Clone A website , Make</w:t>
      </w:r>
      <w:r w:rsidR="00924FD9">
        <w:t xml:space="preserve"> reactive </w:t>
      </w:r>
      <w:r w:rsidR="004F5D14">
        <w:t xml:space="preserve">web </w:t>
      </w:r>
      <w:r w:rsidR="00EC0031">
        <w:t>app is also not a big problem for me. I am expert in python3 as well</w:t>
      </w:r>
      <w:r w:rsidR="003F548C">
        <w:t xml:space="preserve">. </w:t>
      </w:r>
      <w:r w:rsidR="00D71C1F">
        <w:t xml:space="preserve">For store data I </w:t>
      </w:r>
      <w:r w:rsidR="008A1EFF">
        <w:t>personally use</w:t>
      </w:r>
      <w:r w:rsidR="003F548C">
        <w:t xml:space="preserve"> </w:t>
      </w:r>
      <w:proofErr w:type="spellStart"/>
      <w:r w:rsidR="003F548C">
        <w:t>MySql</w:t>
      </w:r>
      <w:proofErr w:type="spellEnd"/>
      <w:r w:rsidR="003F548C">
        <w:t xml:space="preserve"> or Sqlite3</w:t>
      </w:r>
      <w:r w:rsidR="008A1EFF">
        <w:t>.</w:t>
      </w:r>
    </w:p>
    <w:sdt>
      <w:sdtPr>
        <w:id w:val="720946933"/>
        <w:placeholder>
          <w:docPart w:val="AB2A93F8E8C3074EA225797739D20442"/>
        </w:placeholder>
        <w:temporary/>
        <w:showingPlcHdr/>
        <w15:appearance w15:val="hidden"/>
      </w:sdtPr>
      <w:sdtEndPr/>
      <w:sdtContent>
        <w:p w14:paraId="36B1B609" w14:textId="77777777" w:rsidR="008E4C5F" w:rsidRDefault="00D64E74">
          <w:pPr>
            <w:pStyle w:val="Heading1"/>
          </w:pPr>
          <w:r>
            <w:t>Education</w:t>
          </w:r>
        </w:p>
      </w:sdtContent>
    </w:sdt>
    <w:tbl>
      <w:tblPr>
        <w:tblStyle w:val="ListTable5Dark"/>
        <w:tblpPr w:leftFromText="180" w:rightFromText="180" w:vertAnchor="text" w:horzAnchor="margin" w:tblpXSpec="center" w:tblpY="-35"/>
        <w:tblW w:w="10064" w:type="dxa"/>
        <w:tblLook w:val="04A0" w:firstRow="1" w:lastRow="0" w:firstColumn="1" w:lastColumn="0" w:noHBand="0" w:noVBand="1"/>
      </w:tblPr>
      <w:tblGrid>
        <w:gridCol w:w="3415"/>
        <w:gridCol w:w="3294"/>
        <w:gridCol w:w="3355"/>
      </w:tblGrid>
      <w:tr w:rsidR="00734B59" w14:paraId="6EF240F4" w14:textId="77777777" w:rsidTr="0065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15" w:type="dxa"/>
          </w:tcPr>
          <w:p w14:paraId="17BC2A49" w14:textId="394A9505" w:rsidR="00D628D0" w:rsidRPr="009962AD" w:rsidRDefault="00026E8D" w:rsidP="00D628D0">
            <w:pPr>
              <w:rPr>
                <w:sz w:val="28"/>
                <w:szCs w:val="28"/>
              </w:rPr>
            </w:pPr>
            <w:r w:rsidRPr="009962AD">
              <w:rPr>
                <w:color w:val="E3AB47" w:themeColor="accent1"/>
                <w:sz w:val="28"/>
                <w:szCs w:val="28"/>
              </w:rPr>
              <w:t>Education</w:t>
            </w:r>
            <w:r w:rsidRPr="009962AD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94" w:type="dxa"/>
          </w:tcPr>
          <w:p w14:paraId="28AEF7E8" w14:textId="19015FBD" w:rsidR="00D628D0" w:rsidRPr="006567D4" w:rsidRDefault="00026E8D" w:rsidP="00D628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67D4">
              <w:rPr>
                <w:sz w:val="32"/>
                <w:szCs w:val="32"/>
              </w:rPr>
              <w:t>From</w:t>
            </w:r>
          </w:p>
        </w:tc>
        <w:tc>
          <w:tcPr>
            <w:tcW w:w="3355" w:type="dxa"/>
          </w:tcPr>
          <w:p w14:paraId="5B693A66" w14:textId="6A0636AA" w:rsidR="00D628D0" w:rsidRPr="006567D4" w:rsidRDefault="00623ECC" w:rsidP="00D628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67D4">
              <w:rPr>
                <w:sz w:val="32"/>
                <w:szCs w:val="32"/>
              </w:rPr>
              <w:t>Grade</w:t>
            </w:r>
          </w:p>
        </w:tc>
      </w:tr>
      <w:tr w:rsidR="00734B59" w14:paraId="47E77CF4" w14:textId="77777777" w:rsidTr="0065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EB2D20A" w14:textId="0557A03E" w:rsidR="00D628D0" w:rsidRPr="00026E8D" w:rsidRDefault="00B25918" w:rsidP="00D628D0">
            <w:r>
              <w:t>Matric</w:t>
            </w:r>
          </w:p>
        </w:tc>
        <w:tc>
          <w:tcPr>
            <w:tcW w:w="3294" w:type="dxa"/>
          </w:tcPr>
          <w:p w14:paraId="0D30BE26" w14:textId="7C04359C" w:rsidR="00D628D0" w:rsidRPr="00B25918" w:rsidRDefault="00B25918" w:rsidP="00D6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Kamil</w:t>
            </w:r>
            <w:proofErr w:type="spellEnd"/>
            <w:r>
              <w:t xml:space="preserve"> foundation school </w:t>
            </w:r>
          </w:p>
        </w:tc>
        <w:tc>
          <w:tcPr>
            <w:tcW w:w="3355" w:type="dxa"/>
          </w:tcPr>
          <w:p w14:paraId="21FB7C97" w14:textId="4BD4ADCD" w:rsidR="00D628D0" w:rsidRPr="00B25918" w:rsidRDefault="00B25918" w:rsidP="00D62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6500FC" w14:paraId="7D1D860C" w14:textId="77777777" w:rsidTr="006500FC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6B17D27" w14:textId="6F95320F" w:rsidR="00D628D0" w:rsidRPr="006965E3" w:rsidRDefault="006965E3" w:rsidP="00D628D0">
            <w:r>
              <w:t>ICS</w:t>
            </w:r>
          </w:p>
        </w:tc>
        <w:tc>
          <w:tcPr>
            <w:tcW w:w="3294" w:type="dxa"/>
          </w:tcPr>
          <w:p w14:paraId="321AF2D9" w14:textId="633C1D69" w:rsidR="00D628D0" w:rsidRPr="006965E3" w:rsidRDefault="00A20855" w:rsidP="00D6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Punjab Group of College</w:t>
            </w:r>
          </w:p>
        </w:tc>
        <w:tc>
          <w:tcPr>
            <w:tcW w:w="3355" w:type="dxa"/>
          </w:tcPr>
          <w:p w14:paraId="4EE332B7" w14:textId="25F108FC" w:rsidR="00D628D0" w:rsidRPr="00A20855" w:rsidRDefault="005B4E70" w:rsidP="00D62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</w:tbl>
    <w:p w14:paraId="50BA71BC" w14:textId="31388E65" w:rsidR="00F44D44" w:rsidRPr="00B045CA" w:rsidRDefault="00F44D44" w:rsidP="00D628D0">
      <w:pPr>
        <w:rPr>
          <w:b/>
        </w:rPr>
      </w:pPr>
    </w:p>
    <w:p w14:paraId="76C33298" w14:textId="7700C8CC" w:rsidR="008E4C5F" w:rsidRDefault="00A650F7">
      <w:pPr>
        <w:pStyle w:val="Heading1"/>
      </w:pPr>
      <w:r>
        <w:lastRenderedPageBreak/>
        <w:t xml:space="preserve">More About myself </w:t>
      </w:r>
    </w:p>
    <w:p w14:paraId="5DB7C9F7" w14:textId="7267E3BC" w:rsidR="00E80F28" w:rsidRDefault="000808A5" w:rsidP="00E80F28">
      <w:pPr>
        <w:pStyle w:val="ListBullet"/>
      </w:pPr>
      <w:r>
        <w:rPr>
          <w:b/>
          <w:color w:val="0E0B05" w:themeColor="text2"/>
        </w:rPr>
        <w:t>Hobby and Interest:</w:t>
      </w:r>
    </w:p>
    <w:p w14:paraId="535E98FB" w14:textId="333778C2" w:rsidR="00E80F28" w:rsidRDefault="000C790C" w:rsidP="000C790C">
      <w:pPr>
        <w:pStyle w:val="ListBullet"/>
        <w:ind w:left="936"/>
      </w:pPr>
      <w:r>
        <w:t xml:space="preserve">I Love to work with python. I also want to </w:t>
      </w:r>
      <w:r w:rsidR="0012065E">
        <w:t xml:space="preserve">Learn More Languages. </w:t>
      </w:r>
      <w:r w:rsidR="008A1EFF">
        <w:t>I love new challenges.</w:t>
      </w:r>
      <w:r w:rsidR="00D42FDF">
        <w:t xml:space="preserve"> I am available for any time you want but </w:t>
      </w:r>
      <w:r w:rsidR="00680B2B">
        <w:t>work only part time</w:t>
      </w:r>
    </w:p>
    <w:p w14:paraId="118196A8" w14:textId="41507A1E" w:rsidR="008F63DE" w:rsidRDefault="008F63DE">
      <w:pPr>
        <w:pStyle w:val="ListBullet"/>
        <w:rPr>
          <w:b/>
        </w:rPr>
      </w:pPr>
      <w:r w:rsidRPr="00786504">
        <w:rPr>
          <w:b/>
          <w:color w:val="0E0B05" w:themeColor="text2"/>
        </w:rPr>
        <w:t>Perfection</w:t>
      </w:r>
      <w:r w:rsidRPr="00786504">
        <w:rPr>
          <w:b/>
        </w:rPr>
        <w:t xml:space="preserve"> </w:t>
      </w:r>
      <w:r w:rsidR="00786504">
        <w:rPr>
          <w:b/>
        </w:rPr>
        <w:t>:</w:t>
      </w:r>
    </w:p>
    <w:p w14:paraId="4769B467" w14:textId="0D13DF03" w:rsidR="00786504" w:rsidRPr="00786504" w:rsidRDefault="00786504" w:rsidP="00786504">
      <w:pPr>
        <w:pStyle w:val="ListBullet"/>
        <w:ind w:left="936"/>
      </w:pPr>
      <w:r>
        <w:t>I'm a business man</w:t>
      </w:r>
      <w:r w:rsidR="000A196A">
        <w:t>. I am owner of</w:t>
      </w:r>
      <w:r w:rsidR="006A1F62">
        <w:t xml:space="preserve"> Haroon </w:t>
      </w:r>
      <w:proofErr w:type="spellStart"/>
      <w:r w:rsidR="006A1F62">
        <w:t>Amjad</w:t>
      </w:r>
      <w:proofErr w:type="spellEnd"/>
      <w:r w:rsidR="006A1F62">
        <w:t xml:space="preserve"> Fabrics</w:t>
      </w:r>
      <w:r w:rsidR="00E965D4">
        <w:t xml:space="preserve">. We deal in all type of </w:t>
      </w:r>
      <w:r w:rsidR="008E61D6">
        <w:t xml:space="preserve">colored ladies fabric. In My Free time I </w:t>
      </w:r>
      <w:r w:rsidR="00F22E61">
        <w:t xml:space="preserve">work in </w:t>
      </w:r>
      <w:proofErr w:type="spellStart"/>
      <w:r w:rsidR="00F22E61">
        <w:t>UpWork</w:t>
      </w:r>
      <w:proofErr w:type="spellEnd"/>
      <w:r w:rsidR="00F22E61">
        <w:t xml:space="preserve"> and </w:t>
      </w:r>
      <w:proofErr w:type="spellStart"/>
      <w:r w:rsidR="00F22E61">
        <w:t>fiverr</w:t>
      </w:r>
      <w:proofErr w:type="spellEnd"/>
      <w:r w:rsidR="00F22E61">
        <w:t xml:space="preserve"> instead of using Facebook or playing games.</w:t>
      </w:r>
    </w:p>
    <w:p w14:paraId="71D5F56A" w14:textId="21F7B23B" w:rsidR="00E80F28" w:rsidRDefault="00F22E61">
      <w:pPr>
        <w:pStyle w:val="ListBullet"/>
        <w:rPr>
          <w:b/>
          <w:color w:val="0E0B05" w:themeColor="text2"/>
        </w:rPr>
      </w:pPr>
      <w:r w:rsidRPr="00CA7789">
        <w:rPr>
          <w:b/>
          <w:color w:val="0E0B05" w:themeColor="text2"/>
        </w:rPr>
        <w:t>Contact:</w:t>
      </w:r>
    </w:p>
    <w:p w14:paraId="367D4C4A" w14:textId="68107AC6" w:rsidR="00CA7789" w:rsidRDefault="005D4345" w:rsidP="00CA7789">
      <w:pPr>
        <w:pStyle w:val="ListBullet"/>
        <w:ind w:left="936"/>
      </w:pPr>
      <w:r>
        <w:t>WhatsApp : 923137052120</w:t>
      </w:r>
    </w:p>
    <w:p w14:paraId="5B42E4BB" w14:textId="3DAC7B56" w:rsidR="005D4345" w:rsidRDefault="005D4345" w:rsidP="00CA7789">
      <w:pPr>
        <w:pStyle w:val="ListBullet"/>
        <w:ind w:left="936"/>
      </w:pPr>
      <w:r>
        <w:t xml:space="preserve">Email: </w:t>
      </w:r>
      <w:hyperlink r:id="rId8" w:history="1">
        <w:r w:rsidRPr="00A13326">
          <w:rPr>
            <w:rStyle w:val="Hyperlink"/>
            <w:color w:val="A8E0E2" w:themeColor="hyperlink" w:themeTint="80"/>
          </w:rPr>
          <w:t>sweetharry1992@gmail.com</w:t>
        </w:r>
      </w:hyperlink>
      <w:r>
        <w:t xml:space="preserve"> </w:t>
      </w:r>
    </w:p>
    <w:p w14:paraId="1D04608B" w14:textId="315F46EE" w:rsidR="005D4345" w:rsidRDefault="003F3ECE" w:rsidP="00CA7789">
      <w:pPr>
        <w:pStyle w:val="ListBullet"/>
        <w:ind w:left="936"/>
      </w:pPr>
      <w:r>
        <w:t>Facebook: fb.com/sweetharry1992</w:t>
      </w:r>
    </w:p>
    <w:p w14:paraId="2F30D5E7" w14:textId="178E8D6B" w:rsidR="003F3ECE" w:rsidRDefault="00D44F45" w:rsidP="00CA7789">
      <w:pPr>
        <w:pStyle w:val="ListBullet"/>
        <w:ind w:left="936"/>
      </w:pPr>
      <w:r>
        <w:t xml:space="preserve">Twitter: @sweetharry1992 </w:t>
      </w:r>
    </w:p>
    <w:p w14:paraId="52D3F785" w14:textId="77777777" w:rsidR="00D44F45" w:rsidRPr="00952CAE" w:rsidRDefault="00D44F45" w:rsidP="00CA7789">
      <w:pPr>
        <w:pStyle w:val="ListBullet"/>
        <w:ind w:left="936"/>
      </w:pPr>
    </w:p>
    <w:sectPr w:rsidR="00D44F45" w:rsidRPr="00952CAE">
      <w:headerReference w:type="default" r:id="rId9"/>
      <w:footerReference w:type="default" r:id="rId10"/>
      <w:headerReference w:type="first" r:id="rId11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57736" w14:textId="77777777" w:rsidR="00D64E74" w:rsidRDefault="00D64E74">
      <w:r>
        <w:separator/>
      </w:r>
    </w:p>
  </w:endnote>
  <w:endnote w:type="continuationSeparator" w:id="0">
    <w:p w14:paraId="679B66C9" w14:textId="77777777" w:rsidR="00D64E74" w:rsidRDefault="00D64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12CEF" w14:textId="77777777" w:rsidR="008E4C5F" w:rsidRDefault="00D64E7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33B58" w14:textId="77777777" w:rsidR="00D64E74" w:rsidRDefault="00D64E74">
      <w:r>
        <w:separator/>
      </w:r>
    </w:p>
  </w:footnote>
  <w:footnote w:type="continuationSeparator" w:id="0">
    <w:p w14:paraId="6B0F7332" w14:textId="77777777" w:rsidR="00D64E74" w:rsidRDefault="00D64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F088E" w14:textId="77777777" w:rsidR="008E4C5F" w:rsidRDefault="00D64E74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12E36AA" wp14:editId="54F3D8DF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0B3AFA12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CED59" w14:textId="77777777" w:rsidR="008E4C5F" w:rsidRDefault="00D64E74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9D3B6EF" wp14:editId="3A1DB31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6C18AE" w14:textId="77777777" w:rsidR="008E4C5F" w:rsidRDefault="008E4C5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29D3B6EF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206C18AE" w14:textId="77777777" w:rsidR="008E4C5F" w:rsidRDefault="008E4C5F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344D2"/>
    <w:multiLevelType w:val="hybridMultilevel"/>
    <w:tmpl w:val="BB2C3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6C95D17"/>
    <w:multiLevelType w:val="hybridMultilevel"/>
    <w:tmpl w:val="1726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D91E88"/>
    <w:multiLevelType w:val="hybridMultilevel"/>
    <w:tmpl w:val="047A383E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4" w15:restartNumberingAfterBreak="0">
    <w:nsid w:val="246D1E82"/>
    <w:multiLevelType w:val="hybridMultilevel"/>
    <w:tmpl w:val="280E03B4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5" w15:restartNumberingAfterBreak="0">
    <w:nsid w:val="274F2F1B"/>
    <w:multiLevelType w:val="hybridMultilevel"/>
    <w:tmpl w:val="B906C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E14DD1"/>
    <w:multiLevelType w:val="hybridMultilevel"/>
    <w:tmpl w:val="4092718C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7" w15:restartNumberingAfterBreak="0">
    <w:nsid w:val="401073AC"/>
    <w:multiLevelType w:val="hybridMultilevel"/>
    <w:tmpl w:val="DB922A8E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8" w15:restartNumberingAfterBreak="0">
    <w:nsid w:val="413B2F7D"/>
    <w:multiLevelType w:val="hybridMultilevel"/>
    <w:tmpl w:val="026AF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4416C3"/>
    <w:multiLevelType w:val="hybridMultilevel"/>
    <w:tmpl w:val="18D2A9E6"/>
    <w:lvl w:ilvl="0" w:tplc="0409000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12399F"/>
    <w:multiLevelType w:val="hybridMultilevel"/>
    <w:tmpl w:val="7ECCD968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1" w15:restartNumberingAfterBreak="0">
    <w:nsid w:val="48BC164B"/>
    <w:multiLevelType w:val="hybridMultilevel"/>
    <w:tmpl w:val="D0340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504224"/>
    <w:multiLevelType w:val="hybridMultilevel"/>
    <w:tmpl w:val="5B66B14A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23" w15:restartNumberingAfterBreak="0">
    <w:nsid w:val="608177C0"/>
    <w:multiLevelType w:val="hybridMultilevel"/>
    <w:tmpl w:val="BFD86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634989"/>
    <w:multiLevelType w:val="hybridMultilevel"/>
    <w:tmpl w:val="C81A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FB6146"/>
    <w:multiLevelType w:val="hybridMultilevel"/>
    <w:tmpl w:val="2128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E37ADA"/>
    <w:multiLevelType w:val="hybridMultilevel"/>
    <w:tmpl w:val="8A02F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4"/>
  </w:num>
  <w:num w:numId="14">
    <w:abstractNumId w:val="23"/>
  </w:num>
  <w:num w:numId="15">
    <w:abstractNumId w:val="15"/>
  </w:num>
  <w:num w:numId="16">
    <w:abstractNumId w:val="21"/>
  </w:num>
  <w:num w:numId="17">
    <w:abstractNumId w:val="26"/>
  </w:num>
  <w:num w:numId="18">
    <w:abstractNumId w:val="25"/>
  </w:num>
  <w:num w:numId="19">
    <w:abstractNumId w:val="14"/>
  </w:num>
  <w:num w:numId="20">
    <w:abstractNumId w:val="18"/>
  </w:num>
  <w:num w:numId="21">
    <w:abstractNumId w:val="13"/>
  </w:num>
  <w:num w:numId="22">
    <w:abstractNumId w:val="12"/>
  </w:num>
  <w:num w:numId="23">
    <w:abstractNumId w:val="22"/>
  </w:num>
  <w:num w:numId="24">
    <w:abstractNumId w:val="10"/>
  </w:num>
  <w:num w:numId="25">
    <w:abstractNumId w:val="20"/>
  </w:num>
  <w:num w:numId="26">
    <w:abstractNumId w:val="16"/>
  </w:num>
  <w:num w:numId="27">
    <w:abstractNumId w:val="27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attachedTemplate r:id="rId1"/>
  <w:defaultTabStop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21"/>
    <w:rsid w:val="00003963"/>
    <w:rsid w:val="00026E8D"/>
    <w:rsid w:val="000576B7"/>
    <w:rsid w:val="000808A5"/>
    <w:rsid w:val="00082E7A"/>
    <w:rsid w:val="000A196A"/>
    <w:rsid w:val="000C790C"/>
    <w:rsid w:val="0012065E"/>
    <w:rsid w:val="00166936"/>
    <w:rsid w:val="00166FF4"/>
    <w:rsid w:val="00186C04"/>
    <w:rsid w:val="001949DC"/>
    <w:rsid w:val="001C3FA1"/>
    <w:rsid w:val="001C4658"/>
    <w:rsid w:val="0023170D"/>
    <w:rsid w:val="0024649A"/>
    <w:rsid w:val="003124B7"/>
    <w:rsid w:val="00325973"/>
    <w:rsid w:val="00335B0B"/>
    <w:rsid w:val="00385386"/>
    <w:rsid w:val="003D4478"/>
    <w:rsid w:val="003D61BF"/>
    <w:rsid w:val="003F3ECE"/>
    <w:rsid w:val="003F548C"/>
    <w:rsid w:val="0048371C"/>
    <w:rsid w:val="004B4A3C"/>
    <w:rsid w:val="004F5D14"/>
    <w:rsid w:val="005022EF"/>
    <w:rsid w:val="005B4E70"/>
    <w:rsid w:val="005C42D0"/>
    <w:rsid w:val="005D4345"/>
    <w:rsid w:val="005E13D8"/>
    <w:rsid w:val="005F3B24"/>
    <w:rsid w:val="00615662"/>
    <w:rsid w:val="00623ECC"/>
    <w:rsid w:val="006325A0"/>
    <w:rsid w:val="006500FC"/>
    <w:rsid w:val="006567D4"/>
    <w:rsid w:val="0066006B"/>
    <w:rsid w:val="0066578D"/>
    <w:rsid w:val="00680B2B"/>
    <w:rsid w:val="006965E3"/>
    <w:rsid w:val="006A1F62"/>
    <w:rsid w:val="006D76D5"/>
    <w:rsid w:val="00720288"/>
    <w:rsid w:val="00734B59"/>
    <w:rsid w:val="00786504"/>
    <w:rsid w:val="007B5B23"/>
    <w:rsid w:val="007C4248"/>
    <w:rsid w:val="0083404D"/>
    <w:rsid w:val="008702F1"/>
    <w:rsid w:val="00876499"/>
    <w:rsid w:val="008A1EFF"/>
    <w:rsid w:val="008A6604"/>
    <w:rsid w:val="008C52DE"/>
    <w:rsid w:val="008E4C5F"/>
    <w:rsid w:val="008E4E21"/>
    <w:rsid w:val="008E61D6"/>
    <w:rsid w:val="008F63DE"/>
    <w:rsid w:val="00924FD9"/>
    <w:rsid w:val="00952CAE"/>
    <w:rsid w:val="0096274C"/>
    <w:rsid w:val="00964C1D"/>
    <w:rsid w:val="00965582"/>
    <w:rsid w:val="00976607"/>
    <w:rsid w:val="00985088"/>
    <w:rsid w:val="009962AD"/>
    <w:rsid w:val="009A440A"/>
    <w:rsid w:val="009F1437"/>
    <w:rsid w:val="00A20855"/>
    <w:rsid w:val="00A650F7"/>
    <w:rsid w:val="00B045CA"/>
    <w:rsid w:val="00B25918"/>
    <w:rsid w:val="00B407AA"/>
    <w:rsid w:val="00B467F8"/>
    <w:rsid w:val="00B535D0"/>
    <w:rsid w:val="00BC07ED"/>
    <w:rsid w:val="00C3575F"/>
    <w:rsid w:val="00C375B7"/>
    <w:rsid w:val="00C4481A"/>
    <w:rsid w:val="00C5231F"/>
    <w:rsid w:val="00C732A8"/>
    <w:rsid w:val="00CA7789"/>
    <w:rsid w:val="00CC035B"/>
    <w:rsid w:val="00D1187B"/>
    <w:rsid w:val="00D42FDF"/>
    <w:rsid w:val="00D44F45"/>
    <w:rsid w:val="00D628D0"/>
    <w:rsid w:val="00D64E74"/>
    <w:rsid w:val="00D71C1F"/>
    <w:rsid w:val="00E240E9"/>
    <w:rsid w:val="00E42529"/>
    <w:rsid w:val="00E506F1"/>
    <w:rsid w:val="00E80F28"/>
    <w:rsid w:val="00E85818"/>
    <w:rsid w:val="00E921F9"/>
    <w:rsid w:val="00E965D4"/>
    <w:rsid w:val="00EC0031"/>
    <w:rsid w:val="00F055A4"/>
    <w:rsid w:val="00F22E61"/>
    <w:rsid w:val="00F36B25"/>
    <w:rsid w:val="00F44D44"/>
    <w:rsid w:val="00F53A5C"/>
    <w:rsid w:val="00F63783"/>
    <w:rsid w:val="00F8115E"/>
    <w:rsid w:val="00FC07F5"/>
    <w:rsid w:val="00FF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4CC4D56"/>
  <w15:chartTrackingRefBased/>
  <w15:docId w15:val="{79B75022-21B6-0340-A020-B7E25AFE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E240E9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0E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4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481A"/>
    <w:rPr>
      <w:rFonts w:ascii="Courier New" w:eastAsiaTheme="minorEastAsia" w:hAnsi="Courier New" w:cs="Courier New"/>
      <w:color w:val="auto"/>
      <w:lang w:eastAsia="en-US"/>
    </w:rPr>
  </w:style>
  <w:style w:type="table" w:styleId="TableGrid">
    <w:name w:val="Table Grid"/>
    <w:basedOn w:val="TableNormal"/>
    <w:uiPriority w:val="39"/>
    <w:rsid w:val="00F44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B4E7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4837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5Dark">
    <w:name w:val="List Table 5 Dark"/>
    <w:basedOn w:val="TableNormal"/>
    <w:uiPriority w:val="50"/>
    <w:rsid w:val="006500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eetharry1992@gmail.com" TargetMode="External" /><Relationship Id="rId13" Type="http://schemas.openxmlformats.org/officeDocument/2006/relationships/glossaryDocument" Target="glossary/document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E2FECD0D-0BF6-0041-84D7-34458B2B7C7F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5E56740C287CD40B521FC1386B7B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18278-0569-7843-9E00-C3C31E6BBD4A}"/>
      </w:docPartPr>
      <w:docPartBody>
        <w:p w:rsidR="009F3520" w:rsidRDefault="0018170A">
          <w:pPr>
            <w:pStyle w:val="F5E56740C287CD40B521FC1386B7BCF0"/>
          </w:pPr>
          <w:r>
            <w:t>Experience</w:t>
          </w:r>
        </w:p>
      </w:docPartBody>
    </w:docPart>
    <w:docPart>
      <w:docPartPr>
        <w:name w:val="AB2A93F8E8C3074EA225797739D20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7F5C-FA7A-3340-AD8A-4048F5C4227F}"/>
      </w:docPartPr>
      <w:docPartBody>
        <w:p w:rsidR="009F3520" w:rsidRDefault="0018170A">
          <w:pPr>
            <w:pStyle w:val="AB2A93F8E8C3074EA225797739D2044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0A"/>
    <w:rsid w:val="0018170A"/>
    <w:rsid w:val="009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89B8B7ADCE7642A3B27ECA38CD90B2">
    <w:name w:val="CC89B8B7ADCE7642A3B27ECA38CD90B2"/>
  </w:style>
  <w:style w:type="paragraph" w:customStyle="1" w:styleId="EBEF8DB98853EE488D493DE58BA407EC">
    <w:name w:val="EBEF8DB98853EE488D493DE58BA407EC"/>
  </w:style>
  <w:style w:type="paragraph" w:customStyle="1" w:styleId="D901239DFDA1314D8A992507F3FD3298">
    <w:name w:val="D901239DFDA1314D8A992507F3FD3298"/>
  </w:style>
  <w:style w:type="paragraph" w:customStyle="1" w:styleId="B6B63E14DEB3FA4F851BA63BA90806E9">
    <w:name w:val="B6B63E14DEB3FA4F851BA63BA90806E9"/>
  </w:style>
  <w:style w:type="paragraph" w:customStyle="1" w:styleId="F5E56740C287CD40B521FC1386B7BCF0">
    <w:name w:val="F5E56740C287CD40B521FC1386B7BCF0"/>
  </w:style>
  <w:style w:type="paragraph" w:customStyle="1" w:styleId="0695AE03088C7E43A6590D08120E4230">
    <w:name w:val="0695AE03088C7E43A6590D08120E4230"/>
  </w:style>
  <w:style w:type="paragraph" w:customStyle="1" w:styleId="DBCEBA26FEFE744082565B97431A0F00">
    <w:name w:val="DBCEBA26FEFE744082565B97431A0F00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05318E2AA0D29144A6904243857E65B3">
    <w:name w:val="05318E2AA0D29144A6904243857E65B3"/>
  </w:style>
  <w:style w:type="paragraph" w:customStyle="1" w:styleId="AB2A93F8E8C3074EA225797739D20442">
    <w:name w:val="AB2A93F8E8C3074EA225797739D20442"/>
  </w:style>
  <w:style w:type="paragraph" w:customStyle="1" w:styleId="DF5B9E4DD62F984CB429F52F5FF2CA53">
    <w:name w:val="DF5B9E4DD62F984CB429F52F5FF2CA53"/>
  </w:style>
  <w:style w:type="paragraph" w:customStyle="1" w:styleId="9E2CAF2A30416A4E882E114893AE51B8">
    <w:name w:val="9E2CAF2A30416A4E882E114893AE51B8"/>
  </w:style>
  <w:style w:type="paragraph" w:customStyle="1" w:styleId="0549319137AD0640A969B77143231804">
    <w:name w:val="0549319137AD0640A969B771432318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E817B-ED14-154A-8818-8C8D3ADBD19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%7bE2FECD0D-0BF6-0041-84D7-34458B2B7C7F%7dtf50002018.dotx</Template>
  <TotalTime>500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Amjad</dc:creator>
  <cp:keywords/>
  <dc:description/>
  <cp:lastModifiedBy>haroon Amjad</cp:lastModifiedBy>
  <cp:revision>106</cp:revision>
  <dcterms:created xsi:type="dcterms:W3CDTF">2019-03-27T06:21:00Z</dcterms:created>
  <dcterms:modified xsi:type="dcterms:W3CDTF">2019-03-27T14:43:00Z</dcterms:modified>
</cp:coreProperties>
</file>